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E0A9" w14:textId="77777777" w:rsidR="003404D7" w:rsidRDefault="003404D7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3305C0A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7F2B031D42E541FE85170725CC4AE160"/>
              </w:placeholder>
              <w:temporary/>
              <w:showingPlcHdr/>
              <w15:appearance w15:val="hidden"/>
            </w:sdtPr>
            <w:sdtContent>
              <w:p w14:paraId="4B7A26D7" w14:textId="794FC4A5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4AD886A" w14:textId="562AB382" w:rsidR="00554D6B" w:rsidRPr="00554D6B" w:rsidRDefault="00554D6B" w:rsidP="00554D6B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554D6B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I’m Emmanuel Wanaah</w:t>
            </w:r>
          </w:p>
          <w:p w14:paraId="50B39C23" w14:textId="5A645556" w:rsidR="00036450" w:rsidRDefault="00554D6B" w:rsidP="00554D6B">
            <w:r w:rsidRPr="00554D6B">
              <w:t>Highly motivated and detail-oriented professional with a strong background in information technology. Proficient in UI/UX design, front-end web development, Graphic Design and collaborative problem-solving. Committed to delivering user-centered solutions. I speak and Understands English perfectly and your soft skills. Keen to pursue a career in IT and type of roles I can fit into is Ui/ux and Web development.</w:t>
            </w:r>
          </w:p>
          <w:p w14:paraId="1579C89A" w14:textId="77777777" w:rsidR="00036450" w:rsidRDefault="00036450" w:rsidP="00036450"/>
          <w:sdt>
            <w:sdtPr>
              <w:id w:val="-1954003311"/>
              <w:placeholder>
                <w:docPart w:val="A771ECD06F5149C787A54CBF096EB1EA"/>
              </w:placeholder>
              <w:temporary/>
              <w:showingPlcHdr/>
              <w15:appearance w15:val="hidden"/>
            </w:sdtPr>
            <w:sdtContent>
              <w:p w14:paraId="7C118645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11BA527AE0B4B5C92AA8FB919A228BF"/>
              </w:placeholder>
              <w:temporary/>
              <w:showingPlcHdr/>
              <w15:appearance w15:val="hidden"/>
            </w:sdtPr>
            <w:sdtContent>
              <w:p w14:paraId="47590C7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E3FED66" w14:textId="03D5FD39" w:rsidR="004D3011" w:rsidRDefault="00554D6B" w:rsidP="004D3011">
            <w:r>
              <w:t>+233-547-080-848</w:t>
            </w:r>
          </w:p>
          <w:p w14:paraId="3583366D" w14:textId="77777777" w:rsidR="004D3011" w:rsidRPr="004D3011" w:rsidRDefault="004D3011" w:rsidP="004D3011"/>
          <w:sdt>
            <w:sdtPr>
              <w:id w:val="67859272"/>
              <w:placeholder>
                <w:docPart w:val="C086270589A242CEBC4AC03C593EDF5F"/>
              </w:placeholder>
              <w:temporary/>
              <w:showingPlcHdr/>
              <w15:appearance w15:val="hidden"/>
            </w:sdtPr>
            <w:sdtContent>
              <w:p w14:paraId="05CBBB4F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73DD72A7" w14:textId="4F3F05C6" w:rsidR="004D3011" w:rsidRDefault="00554D6B" w:rsidP="004D3011">
            <w:r>
              <w:t>Myportfolio.com</w:t>
            </w:r>
          </w:p>
          <w:p w14:paraId="11847046" w14:textId="77777777" w:rsidR="004D3011" w:rsidRDefault="004D3011" w:rsidP="004D3011"/>
          <w:sdt>
            <w:sdtPr>
              <w:id w:val="-240260293"/>
              <w:placeholder>
                <w:docPart w:val="E3E75E461F1D4DC09C1103713DB90F6A"/>
              </w:placeholder>
              <w:temporary/>
              <w:showingPlcHdr/>
              <w15:appearance w15:val="hidden"/>
            </w:sdtPr>
            <w:sdtContent>
              <w:p w14:paraId="20D3EDCC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D565FB5" w14:textId="0C4125CA" w:rsidR="00036450" w:rsidRPr="00E4381A" w:rsidRDefault="00554D6B" w:rsidP="004D3011">
            <w:pPr>
              <w:rPr>
                <w:rStyle w:val="Hyperlink"/>
              </w:rPr>
            </w:pPr>
            <w:r>
              <w:t>emmanuelwanaah@gmail.com</w:t>
            </w:r>
          </w:p>
          <w:sdt>
            <w:sdtPr>
              <w:id w:val="-1444214663"/>
              <w:placeholder>
                <w:docPart w:val="B95004779A1246E69141EEC4E2BA199D"/>
              </w:placeholder>
              <w:temporary/>
              <w:showingPlcHdr/>
              <w15:appearance w15:val="hidden"/>
            </w:sdtPr>
            <w:sdtContent>
              <w:p w14:paraId="75A29039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7F59407" w14:textId="77777777" w:rsidR="004D3011" w:rsidRDefault="00554D6B" w:rsidP="004D3011">
            <w:r>
              <w:t>Codding</w:t>
            </w:r>
          </w:p>
          <w:p w14:paraId="30EB2D85" w14:textId="77777777" w:rsidR="00554D6B" w:rsidRDefault="00554D6B" w:rsidP="004D3011">
            <w:r>
              <w:t>Designing</w:t>
            </w:r>
          </w:p>
          <w:p w14:paraId="6F2BF178" w14:textId="77777777" w:rsidR="00EA7D64" w:rsidRDefault="00EA7D64" w:rsidP="004D3011"/>
          <w:p w14:paraId="156CCAB1" w14:textId="77777777" w:rsidR="00EA7D64" w:rsidRDefault="00EA7D64" w:rsidP="004D3011"/>
          <w:p w14:paraId="283B6720" w14:textId="77777777" w:rsidR="00EA7D64" w:rsidRDefault="00EA7D64" w:rsidP="004D3011"/>
          <w:p w14:paraId="573EF339" w14:textId="77777777" w:rsidR="00EA7D64" w:rsidRDefault="00EA7D64" w:rsidP="004D3011"/>
          <w:p w14:paraId="1792B8D2" w14:textId="6649284C" w:rsidR="00EA7D64" w:rsidRPr="00CB0055" w:rsidRDefault="00EA7D64" w:rsidP="00EA7D64">
            <w:pPr>
              <w:pStyle w:val="Heading3"/>
            </w:pPr>
            <w:r>
              <w:t>Certifications</w:t>
            </w:r>
          </w:p>
          <w:p w14:paraId="51716911" w14:textId="10DD68A5" w:rsidR="00EA7D64" w:rsidRPr="00EA7D64" w:rsidRDefault="00EA7D64" w:rsidP="00EA7D64">
            <w:pPr>
              <w:rPr>
                <w:b/>
                <w:bCs/>
              </w:rPr>
            </w:pPr>
            <w:r w:rsidRPr="00EA7D64">
              <w:rPr>
                <w:b/>
                <w:bCs/>
              </w:rPr>
              <w:t>UI/UX Design Certificate, Google (Coursera)</w:t>
            </w:r>
          </w:p>
          <w:p w14:paraId="3F50C7FC" w14:textId="2C87D8CD" w:rsidR="00EA7D64" w:rsidRDefault="00EA7D64" w:rsidP="00EA7D64">
            <w:r>
              <w:t>•</w:t>
            </w:r>
            <w:r>
              <w:tab/>
              <w:t>Issuing Organization: Google</w:t>
            </w:r>
          </w:p>
          <w:p w14:paraId="1914DA27" w14:textId="6FA7B9F0" w:rsidR="00EA7D64" w:rsidRDefault="00EA7D64" w:rsidP="00EA7D64">
            <w:r>
              <w:t>•</w:t>
            </w:r>
            <w:r>
              <w:tab/>
              <w:t xml:space="preserve">Verify at: </w:t>
            </w:r>
            <w:hyperlink r:id="rId7" w:history="1">
              <w:r w:rsidRPr="009D2E4A">
                <w:rPr>
                  <w:rStyle w:val="Hyperlink"/>
                </w:rPr>
                <w:t>https://coursera.org/verif y/JNFNUV9UWNH8</w:t>
              </w:r>
            </w:hyperlink>
          </w:p>
          <w:p w14:paraId="33A0B416" w14:textId="77777777" w:rsidR="00EA7D64" w:rsidRDefault="00EA7D64" w:rsidP="00EA7D64"/>
          <w:p w14:paraId="5001C835" w14:textId="40BD4BED" w:rsidR="00EA7D64" w:rsidRDefault="00EA7D64" w:rsidP="00EA7D64">
            <w:r w:rsidRPr="00EA7D64">
              <w:rPr>
                <w:b/>
                <w:bCs/>
              </w:rPr>
              <w:t>JavaScript Programming Certificate, IBM (Coursera</w:t>
            </w:r>
            <w:r>
              <w:t>)</w:t>
            </w:r>
          </w:p>
          <w:p w14:paraId="64189702" w14:textId="440E7845" w:rsidR="00EA7D64" w:rsidRDefault="00EA7D64" w:rsidP="00EA7D64">
            <w:r>
              <w:t>•</w:t>
            </w:r>
            <w:r>
              <w:tab/>
              <w:t>Issuing Organization: IBM</w:t>
            </w:r>
          </w:p>
          <w:p w14:paraId="4BA8EBAC" w14:textId="77777777" w:rsidR="00EA7D64" w:rsidRDefault="00EA7D64" w:rsidP="00EA7D64"/>
          <w:p w14:paraId="249124AD" w14:textId="77777777" w:rsidR="00EA7D64" w:rsidRPr="00EA7D64" w:rsidRDefault="00EA7D64" w:rsidP="00EA7D64">
            <w:pPr>
              <w:rPr>
                <w:b/>
                <w:bCs/>
              </w:rPr>
            </w:pPr>
            <w:r w:rsidRPr="00EA7D64">
              <w:rPr>
                <w:b/>
                <w:bCs/>
              </w:rPr>
              <w:t>SQL for Data Science,</w:t>
            </w:r>
          </w:p>
          <w:p w14:paraId="1E660491" w14:textId="66389AA2" w:rsidR="00EA7D64" w:rsidRPr="00EA7D64" w:rsidRDefault="00EA7D64" w:rsidP="00EA7D64">
            <w:pPr>
              <w:rPr>
                <w:b/>
                <w:bCs/>
              </w:rPr>
            </w:pPr>
            <w:r w:rsidRPr="00EA7D64">
              <w:rPr>
                <w:b/>
                <w:bCs/>
              </w:rPr>
              <w:t xml:space="preserve"> University of California, Davis (Coursera)</w:t>
            </w:r>
          </w:p>
          <w:p w14:paraId="4AC9E42D" w14:textId="7A28B81E" w:rsidR="00EA7D64" w:rsidRDefault="00EA7D64" w:rsidP="00EA7D64">
            <w:r>
              <w:t>•Issuing Organization: University of California, Davis</w:t>
            </w:r>
          </w:p>
          <w:p w14:paraId="3E436059" w14:textId="0166AA3B" w:rsidR="00EA7D64" w:rsidRDefault="00EA7D64" w:rsidP="00EA7D64">
            <w:r>
              <w:t>•</w:t>
            </w:r>
            <w:r>
              <w:tab/>
            </w:r>
          </w:p>
          <w:p w14:paraId="39D4138B" w14:textId="25460D3B" w:rsidR="00EA7D64" w:rsidRPr="00EA7D64" w:rsidRDefault="00EA7D64" w:rsidP="00EA7D64">
            <w:pPr>
              <w:rPr>
                <w:b/>
                <w:bCs/>
              </w:rPr>
            </w:pPr>
            <w:r w:rsidRPr="00EA7D64">
              <w:rPr>
                <w:b/>
                <w:bCs/>
              </w:rPr>
              <w:t>HTML, CSS, and JavaScript for Web Development, Johns Hopkins University (Coursera)</w:t>
            </w:r>
          </w:p>
          <w:p w14:paraId="17FE93D7" w14:textId="69E73712" w:rsidR="00EA7D64" w:rsidRDefault="00EA7D64" w:rsidP="00EA7D64">
            <w:r>
              <w:t>•Issuing Organization: (Johns Hopkins University</w:t>
            </w:r>
          </w:p>
          <w:p w14:paraId="1C7A5881" w14:textId="51489E21" w:rsidR="00EA7D64" w:rsidRDefault="00EA7D64" w:rsidP="00EA7D64"/>
          <w:p w14:paraId="1CA20596" w14:textId="77777777" w:rsidR="00EA7D64" w:rsidRDefault="00EA7D64" w:rsidP="00EA7D64"/>
          <w:p w14:paraId="55195AA9" w14:textId="77777777" w:rsidR="00EA7D64" w:rsidRDefault="00EA7D64" w:rsidP="004D3011"/>
          <w:p w14:paraId="53CD5202" w14:textId="77777777" w:rsidR="00EA7D64" w:rsidRDefault="00EA7D64" w:rsidP="004D3011"/>
          <w:p w14:paraId="72721AAA" w14:textId="77777777" w:rsidR="00EA7D64" w:rsidRDefault="00EA7D64" w:rsidP="004D3011"/>
          <w:p w14:paraId="2A914938" w14:textId="77777777" w:rsidR="00EA7D64" w:rsidRDefault="00EA7D64" w:rsidP="004D3011"/>
          <w:p w14:paraId="634F3381" w14:textId="6CFD4AA4" w:rsidR="00EA7D64" w:rsidRPr="004D3011" w:rsidRDefault="00EA7D64" w:rsidP="004D3011"/>
        </w:tc>
        <w:tc>
          <w:tcPr>
            <w:tcW w:w="720" w:type="dxa"/>
          </w:tcPr>
          <w:p w14:paraId="7077D88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160835FF5E946A6AE81B619DDFDE0A7"/>
              </w:placeholder>
              <w:temporary/>
              <w:showingPlcHdr/>
              <w15:appearance w15:val="hidden"/>
            </w:sdtPr>
            <w:sdtContent>
              <w:p w14:paraId="40BB2FE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82A726F" w14:textId="4A644112" w:rsidR="00036450" w:rsidRPr="00036450" w:rsidRDefault="00554D6B" w:rsidP="00B359E4">
            <w:pPr>
              <w:pStyle w:val="Heading4"/>
            </w:pPr>
            <w:r>
              <w:t>AKENTEN APPIAH MENKA UNIVERSITY</w:t>
            </w:r>
          </w:p>
          <w:p w14:paraId="3F74F646" w14:textId="649D47CD" w:rsidR="00036450" w:rsidRPr="00B359E4" w:rsidRDefault="00554D6B" w:rsidP="00B359E4">
            <w:pPr>
              <w:pStyle w:val="Date"/>
            </w:pPr>
            <w:r>
              <w:t>Jan 2023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Sep 2026</w:t>
            </w:r>
          </w:p>
          <w:p w14:paraId="70C34ED2" w14:textId="178503BE" w:rsidR="00554D6B" w:rsidRDefault="00554D6B" w:rsidP="00554D6B">
            <w:r>
              <w:t>B.Sc. Information Technology</w:t>
            </w:r>
          </w:p>
          <w:p w14:paraId="0FB3CC06" w14:textId="662559D5" w:rsidR="00554D6B" w:rsidRDefault="00554D6B" w:rsidP="00554D6B">
            <w:r>
              <w:t>Faculty of Applied Science</w:t>
            </w:r>
          </w:p>
          <w:p w14:paraId="5E0A12C5" w14:textId="3F852474" w:rsidR="00036450" w:rsidRDefault="00554D6B" w:rsidP="00036450">
            <w:r>
              <w:t>Level: 200 (Expected Graduation Date: 2026)</w:t>
            </w:r>
          </w:p>
          <w:sdt>
            <w:sdtPr>
              <w:id w:val="1001553383"/>
              <w:placeholder>
                <w:docPart w:val="3AAE46E43F8140DB98DC21A032DC93C8"/>
              </w:placeholder>
              <w:temporary/>
              <w:showingPlcHdr/>
              <w15:appearance w15:val="hidden"/>
            </w:sdtPr>
            <w:sdtContent>
              <w:p w14:paraId="437F038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AB83F51" w14:textId="55E8A3A6" w:rsidR="00036450" w:rsidRDefault="00554D6B" w:rsidP="00B359E4">
            <w:pPr>
              <w:pStyle w:val="Heading4"/>
              <w:rPr>
                <w:bCs/>
              </w:rPr>
            </w:pPr>
            <w:r>
              <w:t xml:space="preserve">Obuasi East District Assembly </w:t>
            </w:r>
            <w:r w:rsidRPr="00036450">
              <w:t>Web</w:t>
            </w:r>
            <w:r>
              <w:t xml:space="preserve"> designer</w:t>
            </w:r>
          </w:p>
          <w:p w14:paraId="7FF1A9DA" w14:textId="77777777" w:rsidR="00554D6B" w:rsidRPr="00554D6B" w:rsidRDefault="00554D6B" w:rsidP="00554D6B">
            <w:pPr>
              <w:pStyle w:val="Heading4"/>
              <w:rPr>
                <w:b w:val="0"/>
              </w:rPr>
            </w:pPr>
            <w:r w:rsidRPr="00554D6B">
              <w:rPr>
                <w:b w:val="0"/>
              </w:rPr>
              <w:t>Web Developer, Obuasi East District Assembly</w:t>
            </w:r>
          </w:p>
          <w:p w14:paraId="750E1DBB" w14:textId="77777777" w:rsidR="00554D6B" w:rsidRPr="00554D6B" w:rsidRDefault="00554D6B" w:rsidP="00554D6B">
            <w:pPr>
              <w:pStyle w:val="Heading4"/>
              <w:rPr>
                <w:b w:val="0"/>
              </w:rPr>
            </w:pPr>
            <w:r w:rsidRPr="00554D6B">
              <w:rPr>
                <w:b w:val="0"/>
              </w:rPr>
              <w:t>Dates of Employment: September 2023</w:t>
            </w:r>
          </w:p>
          <w:p w14:paraId="399793C8" w14:textId="77777777" w:rsidR="00554D6B" w:rsidRPr="00554D6B" w:rsidRDefault="00554D6B" w:rsidP="00554D6B">
            <w:pPr>
              <w:pStyle w:val="Heading4"/>
              <w:rPr>
                <w:b w:val="0"/>
              </w:rPr>
            </w:pPr>
            <w:r w:rsidRPr="00554D6B">
              <w:rPr>
                <w:b w:val="0"/>
              </w:rPr>
              <w:t>Location: Obuasi, Ghana</w:t>
            </w:r>
          </w:p>
          <w:p w14:paraId="070D3B72" w14:textId="77777777" w:rsidR="00554D6B" w:rsidRPr="00554D6B" w:rsidRDefault="00554D6B" w:rsidP="00554D6B">
            <w:pPr>
              <w:pStyle w:val="Heading4"/>
              <w:rPr>
                <w:b w:val="0"/>
              </w:rPr>
            </w:pPr>
            <w:r w:rsidRPr="00554D6B">
              <w:rPr>
                <w:b w:val="0"/>
              </w:rPr>
              <w:t>Description:</w:t>
            </w:r>
          </w:p>
          <w:p w14:paraId="21AE4B73" w14:textId="54875A7A" w:rsidR="00554D6B" w:rsidRPr="00554D6B" w:rsidRDefault="00554D6B" w:rsidP="00554D6B">
            <w:pPr>
              <w:pStyle w:val="Heading4"/>
              <w:rPr>
                <w:b w:val="0"/>
              </w:rPr>
            </w:pPr>
            <w:r w:rsidRPr="00554D6B">
              <w:rPr>
                <w:b w:val="0"/>
              </w:rPr>
              <w:t>Designed, developed, and maintained the Obuasi East District Assembly's website, ensuring a responsive and user-friendly experience.</w:t>
            </w:r>
          </w:p>
          <w:p w14:paraId="7525101F" w14:textId="77777777" w:rsidR="004D3011" w:rsidRDefault="004D3011" w:rsidP="00036450"/>
          <w:p w14:paraId="29E8746B" w14:textId="6C0BD536" w:rsidR="004D3011" w:rsidRPr="004D3011" w:rsidRDefault="001F6738" w:rsidP="00B359E4">
            <w:pPr>
              <w:pStyle w:val="Heading4"/>
              <w:rPr>
                <w:bCs/>
              </w:rPr>
            </w:pPr>
            <w:r>
              <w:t>Code camp Ghana</w:t>
            </w:r>
          </w:p>
          <w:p w14:paraId="698BBCB3" w14:textId="09EFAFB3" w:rsidR="001F6738" w:rsidRPr="001F6738" w:rsidRDefault="001F6738" w:rsidP="001F6738">
            <w:pPr>
              <w:pStyle w:val="Heading4"/>
              <w:rPr>
                <w:rFonts w:hint="eastAsia"/>
                <w:b w:val="0"/>
              </w:rPr>
            </w:pPr>
            <w:r w:rsidRPr="001F6738">
              <w:rPr>
                <w:rFonts w:hint="eastAsia"/>
                <w:b w:val="0"/>
              </w:rPr>
              <w:t>Visual Designer</w:t>
            </w:r>
          </w:p>
          <w:p w14:paraId="30D31710" w14:textId="1F0E7D75" w:rsidR="001F6738" w:rsidRPr="001F6738" w:rsidRDefault="001F6738" w:rsidP="001F6738">
            <w:pPr>
              <w:pStyle w:val="Heading4"/>
              <w:rPr>
                <w:rFonts w:hint="eastAsia"/>
                <w:b w:val="0"/>
              </w:rPr>
            </w:pPr>
            <w:r w:rsidRPr="001F6738">
              <w:rPr>
                <w:rFonts w:hint="eastAsia"/>
                <w:b w:val="0"/>
              </w:rPr>
              <w:t>Collaborating</w:t>
            </w:r>
          </w:p>
          <w:p w14:paraId="68AB85F9" w14:textId="11164980" w:rsidR="004D3011" w:rsidRDefault="001F6738" w:rsidP="001F6738">
            <w:r w:rsidRPr="001F6738">
              <w:rPr>
                <w:rFonts w:hint="eastAsia"/>
              </w:rPr>
              <w:t>Actively contributed to the design and development</w:t>
            </w:r>
          </w:p>
          <w:p w14:paraId="0C5589DF" w14:textId="77777777" w:rsidR="001F6738" w:rsidRDefault="001F6738" w:rsidP="001F6738"/>
          <w:p w14:paraId="173F9EE4" w14:textId="28B63538" w:rsidR="004D3011" w:rsidRPr="004D3011" w:rsidRDefault="00EA7D64" w:rsidP="00B359E4">
            <w:pPr>
              <w:pStyle w:val="Heading4"/>
              <w:rPr>
                <w:bCs/>
              </w:rPr>
            </w:pPr>
            <w:r>
              <w:t>SKILLS</w:t>
            </w:r>
          </w:p>
          <w:p w14:paraId="39999789" w14:textId="77777777" w:rsidR="00EA7D64" w:rsidRPr="00EA7D64" w:rsidRDefault="00EA7D64" w:rsidP="00EA7D64">
            <w:pPr>
              <w:pStyle w:val="Heading4"/>
              <w:rPr>
                <w:b w:val="0"/>
              </w:rPr>
            </w:pPr>
            <w:r w:rsidRPr="00EA7D64">
              <w:rPr>
                <w:b w:val="0"/>
              </w:rPr>
              <w:t>•</w:t>
            </w:r>
            <w:r w:rsidRPr="00EA7D64">
              <w:rPr>
                <w:b w:val="0"/>
              </w:rPr>
              <w:tab/>
              <w:t>Web Development:</w:t>
            </w:r>
          </w:p>
          <w:p w14:paraId="54573FD4" w14:textId="77777777" w:rsidR="00EA7D64" w:rsidRPr="00EA7D64" w:rsidRDefault="00EA7D64" w:rsidP="00EA7D64">
            <w:pPr>
              <w:pStyle w:val="Heading4"/>
              <w:rPr>
                <w:b w:val="0"/>
              </w:rPr>
            </w:pPr>
            <w:r w:rsidRPr="00EA7D64">
              <w:rPr>
                <w:b w:val="0"/>
              </w:rPr>
              <w:t>•</w:t>
            </w:r>
            <w:r w:rsidRPr="00EA7D64">
              <w:rPr>
                <w:b w:val="0"/>
              </w:rPr>
              <w:tab/>
              <w:t>HTML</w:t>
            </w:r>
          </w:p>
          <w:p w14:paraId="323898C9" w14:textId="77777777" w:rsidR="00EA7D64" w:rsidRPr="00EA7D64" w:rsidRDefault="00EA7D64" w:rsidP="00EA7D64">
            <w:pPr>
              <w:pStyle w:val="Heading4"/>
              <w:rPr>
                <w:b w:val="0"/>
              </w:rPr>
            </w:pPr>
            <w:r w:rsidRPr="00EA7D64">
              <w:rPr>
                <w:b w:val="0"/>
              </w:rPr>
              <w:t>•</w:t>
            </w:r>
            <w:r w:rsidRPr="00EA7D64">
              <w:rPr>
                <w:b w:val="0"/>
              </w:rPr>
              <w:tab/>
              <w:t>CSS</w:t>
            </w:r>
          </w:p>
          <w:p w14:paraId="404A18A8" w14:textId="77777777" w:rsidR="00EA7D64" w:rsidRPr="00EA7D64" w:rsidRDefault="00EA7D64" w:rsidP="00EA7D64">
            <w:pPr>
              <w:pStyle w:val="Heading4"/>
              <w:rPr>
                <w:b w:val="0"/>
              </w:rPr>
            </w:pPr>
            <w:r w:rsidRPr="00EA7D64">
              <w:rPr>
                <w:b w:val="0"/>
              </w:rPr>
              <w:t>•</w:t>
            </w:r>
            <w:r w:rsidRPr="00EA7D64">
              <w:rPr>
                <w:b w:val="0"/>
              </w:rPr>
              <w:tab/>
              <w:t>JavaScript</w:t>
            </w:r>
          </w:p>
          <w:p w14:paraId="75A0C35D" w14:textId="77777777" w:rsidR="00EA7D64" w:rsidRPr="00EA7D64" w:rsidRDefault="00EA7D64" w:rsidP="00EA7D64">
            <w:pPr>
              <w:pStyle w:val="Heading4"/>
              <w:rPr>
                <w:b w:val="0"/>
              </w:rPr>
            </w:pPr>
            <w:r w:rsidRPr="00EA7D64">
              <w:rPr>
                <w:b w:val="0"/>
              </w:rPr>
              <w:t>•</w:t>
            </w:r>
            <w:r w:rsidRPr="00EA7D64">
              <w:rPr>
                <w:b w:val="0"/>
              </w:rPr>
              <w:tab/>
              <w:t>PHP</w:t>
            </w:r>
          </w:p>
          <w:p w14:paraId="3373BAED" w14:textId="77777777" w:rsidR="00EA7D64" w:rsidRPr="00EA7D64" w:rsidRDefault="00EA7D64" w:rsidP="00EA7D64">
            <w:pPr>
              <w:pStyle w:val="Heading4"/>
              <w:rPr>
                <w:b w:val="0"/>
              </w:rPr>
            </w:pPr>
          </w:p>
          <w:p w14:paraId="79D6DE8D" w14:textId="77777777" w:rsidR="00EA7D64" w:rsidRPr="00EA7D64" w:rsidRDefault="00EA7D64" w:rsidP="00EA7D64">
            <w:pPr>
              <w:pStyle w:val="Heading4"/>
              <w:rPr>
                <w:b w:val="0"/>
              </w:rPr>
            </w:pPr>
          </w:p>
          <w:p w14:paraId="4324B9DD" w14:textId="77777777" w:rsidR="00EA7D64" w:rsidRPr="00EA7D64" w:rsidRDefault="00EA7D64" w:rsidP="00EA7D64">
            <w:pPr>
              <w:pStyle w:val="Heading4"/>
              <w:rPr>
                <w:b w:val="0"/>
              </w:rPr>
            </w:pPr>
            <w:r w:rsidRPr="00EA7D64">
              <w:rPr>
                <w:b w:val="0"/>
              </w:rPr>
              <w:t>•</w:t>
            </w:r>
            <w:r w:rsidRPr="00EA7D64">
              <w:rPr>
                <w:b w:val="0"/>
              </w:rPr>
              <w:tab/>
              <w:t>UI/UX Design:</w:t>
            </w:r>
          </w:p>
          <w:p w14:paraId="72FB29D3" w14:textId="77777777" w:rsidR="00EA7D64" w:rsidRPr="00EA7D64" w:rsidRDefault="00EA7D64" w:rsidP="00EA7D64">
            <w:pPr>
              <w:pStyle w:val="Heading4"/>
              <w:rPr>
                <w:b w:val="0"/>
              </w:rPr>
            </w:pPr>
            <w:r w:rsidRPr="00EA7D64">
              <w:rPr>
                <w:b w:val="0"/>
              </w:rPr>
              <w:t>•</w:t>
            </w:r>
            <w:r w:rsidRPr="00EA7D64">
              <w:rPr>
                <w:b w:val="0"/>
              </w:rPr>
              <w:tab/>
              <w:t>Adobe XD</w:t>
            </w:r>
          </w:p>
          <w:p w14:paraId="28807BFD" w14:textId="77777777" w:rsidR="00EA7D64" w:rsidRPr="00EA7D64" w:rsidRDefault="00EA7D64" w:rsidP="00EA7D64">
            <w:pPr>
              <w:pStyle w:val="Heading4"/>
              <w:rPr>
                <w:b w:val="0"/>
              </w:rPr>
            </w:pPr>
            <w:r w:rsidRPr="00EA7D64">
              <w:rPr>
                <w:b w:val="0"/>
              </w:rPr>
              <w:t>•</w:t>
            </w:r>
            <w:r w:rsidRPr="00EA7D64">
              <w:rPr>
                <w:b w:val="0"/>
              </w:rPr>
              <w:tab/>
              <w:t>Figma</w:t>
            </w:r>
          </w:p>
          <w:p w14:paraId="30FAD466" w14:textId="642167F5" w:rsidR="004D3011" w:rsidRDefault="00EA7D64" w:rsidP="00EA7D64">
            <w:r w:rsidRPr="00EA7D64">
              <w:t>•</w:t>
            </w:r>
            <w:r w:rsidRPr="00EA7D64">
              <w:tab/>
              <w:t>User Interface Design</w:t>
            </w:r>
          </w:p>
          <w:sdt>
            <w:sdtPr>
              <w:id w:val="1669594239"/>
              <w:placeholder>
                <w:docPart w:val="FE2768BE1B8A47AAA8B6D41BAD135CD3"/>
              </w:placeholder>
              <w:temporary/>
              <w:showingPlcHdr/>
              <w15:appearance w15:val="hidden"/>
            </w:sdtPr>
            <w:sdtContent>
              <w:p w14:paraId="21B32805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1130EEC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0917F17" wp14:editId="7C866F9F">
                  <wp:extent cx="3756660" cy="1257300"/>
                  <wp:effectExtent l="0" t="0" r="1524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7147991D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4756" w14:textId="77777777" w:rsidR="00806C18" w:rsidRDefault="00806C18" w:rsidP="000C45FF">
      <w:r>
        <w:separator/>
      </w:r>
    </w:p>
  </w:endnote>
  <w:endnote w:type="continuationSeparator" w:id="0">
    <w:p w14:paraId="5A2C8D03" w14:textId="77777777" w:rsidR="00806C18" w:rsidRDefault="00806C1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ADA2" w14:textId="77777777" w:rsidR="00806C18" w:rsidRDefault="00806C18" w:rsidP="000C45FF">
      <w:r>
        <w:separator/>
      </w:r>
    </w:p>
  </w:footnote>
  <w:footnote w:type="continuationSeparator" w:id="0">
    <w:p w14:paraId="3A6507F2" w14:textId="77777777" w:rsidR="00806C18" w:rsidRDefault="00806C1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BEEF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022F3F" wp14:editId="1BDB348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A632C"/>
    <w:multiLevelType w:val="multilevel"/>
    <w:tmpl w:val="A72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173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6B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1F6738"/>
    <w:rsid w:val="002400EB"/>
    <w:rsid w:val="00256CF7"/>
    <w:rsid w:val="00281FD5"/>
    <w:rsid w:val="0030481B"/>
    <w:rsid w:val="003156FC"/>
    <w:rsid w:val="003254B5"/>
    <w:rsid w:val="003404D7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54D6B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06C18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A7D6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F60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EA7D6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coursera.org/verif%20y/JNFNUV9UWNH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l\AppData\Local\Microsoft\Office\16.0\DTS\en-US%7bD8920ECE-F4B9-4F04-8C7D-01FB08557E87%7d\%7b09655EE4-5DF9-4662-8B1E-5AF170D2F4CA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1">
                  <c:v>UI Design</c:v>
                </c:pt>
                <c:pt idx="2">
                  <c:v>Graphic Design</c:v>
                </c:pt>
                <c:pt idx="3">
                  <c:v>UX design</c:v>
                </c:pt>
                <c:pt idx="4">
                  <c:v>Web Development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1">
                  <c:v>0.9</c:v>
                </c:pt>
                <c:pt idx="2">
                  <c:v>0.95</c:v>
                </c:pt>
                <c:pt idx="3">
                  <c:v>0.75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58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2B031D42E541FE85170725CC4AE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D9F16-BDE2-4D32-A797-AC79AC9D7762}"/>
      </w:docPartPr>
      <w:docPartBody>
        <w:p w:rsidR="00000000" w:rsidRDefault="00000000">
          <w:pPr>
            <w:pStyle w:val="7F2B031D42E541FE85170725CC4AE160"/>
          </w:pPr>
          <w:r w:rsidRPr="00D5459D">
            <w:t>Profile</w:t>
          </w:r>
        </w:p>
      </w:docPartBody>
    </w:docPart>
    <w:docPart>
      <w:docPartPr>
        <w:name w:val="A771ECD06F5149C787A54CBF096EB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3E26B-5EDF-455F-80CB-0FA8AFE9D477}"/>
      </w:docPartPr>
      <w:docPartBody>
        <w:p w:rsidR="00000000" w:rsidRDefault="00000000">
          <w:pPr>
            <w:pStyle w:val="A771ECD06F5149C787A54CBF096EB1EA"/>
          </w:pPr>
          <w:r w:rsidRPr="00CB0055">
            <w:t>Contact</w:t>
          </w:r>
        </w:p>
      </w:docPartBody>
    </w:docPart>
    <w:docPart>
      <w:docPartPr>
        <w:name w:val="511BA527AE0B4B5C92AA8FB919A22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2D5A8-5DA7-4594-8E84-29F45DBB83FF}"/>
      </w:docPartPr>
      <w:docPartBody>
        <w:p w:rsidR="00000000" w:rsidRDefault="00000000">
          <w:pPr>
            <w:pStyle w:val="511BA527AE0B4B5C92AA8FB919A228BF"/>
          </w:pPr>
          <w:r w:rsidRPr="004D3011">
            <w:t>PHONE:</w:t>
          </w:r>
        </w:p>
      </w:docPartBody>
    </w:docPart>
    <w:docPart>
      <w:docPartPr>
        <w:name w:val="C086270589A242CEBC4AC03C593ED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ADC2-67BA-43D6-AEBE-B59F9ED69EF9}"/>
      </w:docPartPr>
      <w:docPartBody>
        <w:p w:rsidR="00000000" w:rsidRDefault="00000000">
          <w:pPr>
            <w:pStyle w:val="C086270589A242CEBC4AC03C593EDF5F"/>
          </w:pPr>
          <w:r w:rsidRPr="004D3011">
            <w:t>WEBSITE:</w:t>
          </w:r>
        </w:p>
      </w:docPartBody>
    </w:docPart>
    <w:docPart>
      <w:docPartPr>
        <w:name w:val="E3E75E461F1D4DC09C1103713DB90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82096-E326-44B2-90BD-59A2DD7C1DEE}"/>
      </w:docPartPr>
      <w:docPartBody>
        <w:p w:rsidR="00000000" w:rsidRDefault="00000000">
          <w:pPr>
            <w:pStyle w:val="E3E75E461F1D4DC09C1103713DB90F6A"/>
          </w:pPr>
          <w:r w:rsidRPr="004D3011">
            <w:t>EMAIL:</w:t>
          </w:r>
        </w:p>
      </w:docPartBody>
    </w:docPart>
    <w:docPart>
      <w:docPartPr>
        <w:name w:val="B95004779A1246E69141EEC4E2BA1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1CFC8-0924-44FE-849B-E79CE6F127DE}"/>
      </w:docPartPr>
      <w:docPartBody>
        <w:p w:rsidR="00000000" w:rsidRDefault="00000000">
          <w:pPr>
            <w:pStyle w:val="B95004779A1246E69141EEC4E2BA199D"/>
          </w:pPr>
          <w:r w:rsidRPr="00CB0055">
            <w:t>Hobbies</w:t>
          </w:r>
        </w:p>
      </w:docPartBody>
    </w:docPart>
    <w:docPart>
      <w:docPartPr>
        <w:name w:val="7160835FF5E946A6AE81B619DDFD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6910A-133F-40D6-A330-14211EC7300F}"/>
      </w:docPartPr>
      <w:docPartBody>
        <w:p w:rsidR="00000000" w:rsidRDefault="00000000">
          <w:pPr>
            <w:pStyle w:val="7160835FF5E946A6AE81B619DDFDE0A7"/>
          </w:pPr>
          <w:r w:rsidRPr="00036450">
            <w:t>EDUCATION</w:t>
          </w:r>
        </w:p>
      </w:docPartBody>
    </w:docPart>
    <w:docPart>
      <w:docPartPr>
        <w:name w:val="3AAE46E43F8140DB98DC21A032DC9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9C990-C8D4-4912-870A-AC1523341E8D}"/>
      </w:docPartPr>
      <w:docPartBody>
        <w:p w:rsidR="00000000" w:rsidRDefault="00000000">
          <w:pPr>
            <w:pStyle w:val="3AAE46E43F8140DB98DC21A032DC93C8"/>
          </w:pPr>
          <w:r w:rsidRPr="00036450">
            <w:t>WORK EXPERIENCE</w:t>
          </w:r>
        </w:p>
      </w:docPartBody>
    </w:docPart>
    <w:docPart>
      <w:docPartPr>
        <w:name w:val="FE2768BE1B8A47AAA8B6D41BAD135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EC016-E50A-4E1E-B935-8F661BCEC901}"/>
      </w:docPartPr>
      <w:docPartBody>
        <w:p w:rsidR="00000000" w:rsidRDefault="00000000">
          <w:pPr>
            <w:pStyle w:val="FE2768BE1B8A47AAA8B6D41BAD135CD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AB"/>
    <w:rsid w:val="00294BE4"/>
    <w:rsid w:val="0083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33BA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175807A412474B836D6B08F0D2A410">
    <w:name w:val="D6175807A412474B836D6B08F0D2A410"/>
  </w:style>
  <w:style w:type="paragraph" w:customStyle="1" w:styleId="67501CAFF5AF47D09D536923C8E8430C">
    <w:name w:val="67501CAFF5AF47D09D536923C8E8430C"/>
  </w:style>
  <w:style w:type="paragraph" w:customStyle="1" w:styleId="7F2B031D42E541FE85170725CC4AE160">
    <w:name w:val="7F2B031D42E541FE85170725CC4AE160"/>
  </w:style>
  <w:style w:type="paragraph" w:customStyle="1" w:styleId="B892D38D3AEB4D878FC07A094749E7AC">
    <w:name w:val="B892D38D3AEB4D878FC07A094749E7AC"/>
  </w:style>
  <w:style w:type="paragraph" w:customStyle="1" w:styleId="A771ECD06F5149C787A54CBF096EB1EA">
    <w:name w:val="A771ECD06F5149C787A54CBF096EB1EA"/>
  </w:style>
  <w:style w:type="paragraph" w:customStyle="1" w:styleId="511BA527AE0B4B5C92AA8FB919A228BF">
    <w:name w:val="511BA527AE0B4B5C92AA8FB919A228BF"/>
  </w:style>
  <w:style w:type="paragraph" w:customStyle="1" w:styleId="96F92A9837BC44FFAB3413E31E27CFF2">
    <w:name w:val="96F92A9837BC44FFAB3413E31E27CFF2"/>
  </w:style>
  <w:style w:type="paragraph" w:customStyle="1" w:styleId="C086270589A242CEBC4AC03C593EDF5F">
    <w:name w:val="C086270589A242CEBC4AC03C593EDF5F"/>
  </w:style>
  <w:style w:type="paragraph" w:customStyle="1" w:styleId="819C91B8A1224C5DABA9F4655EBBC405">
    <w:name w:val="819C91B8A1224C5DABA9F4655EBBC405"/>
  </w:style>
  <w:style w:type="paragraph" w:customStyle="1" w:styleId="E3E75E461F1D4DC09C1103713DB90F6A">
    <w:name w:val="E3E75E461F1D4DC09C1103713DB90F6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26ACC8ED8794CCE99106C89E108325F">
    <w:name w:val="E26ACC8ED8794CCE99106C89E108325F"/>
  </w:style>
  <w:style w:type="paragraph" w:customStyle="1" w:styleId="B95004779A1246E69141EEC4E2BA199D">
    <w:name w:val="B95004779A1246E69141EEC4E2BA199D"/>
  </w:style>
  <w:style w:type="paragraph" w:customStyle="1" w:styleId="BD6F41ADF0A4457A88C55FA24B452DDB">
    <w:name w:val="BD6F41ADF0A4457A88C55FA24B452DDB"/>
  </w:style>
  <w:style w:type="paragraph" w:customStyle="1" w:styleId="B08B0E3074744FF183EBC5C453283002">
    <w:name w:val="B08B0E3074744FF183EBC5C453283002"/>
  </w:style>
  <w:style w:type="paragraph" w:customStyle="1" w:styleId="4F12921D3BBD42EBA48E16E18A18A944">
    <w:name w:val="4F12921D3BBD42EBA48E16E18A18A944"/>
  </w:style>
  <w:style w:type="paragraph" w:customStyle="1" w:styleId="7B10C188B3B94401827DB01EB87752CC">
    <w:name w:val="7B10C188B3B94401827DB01EB87752CC"/>
  </w:style>
  <w:style w:type="paragraph" w:customStyle="1" w:styleId="7160835FF5E946A6AE81B619DDFDE0A7">
    <w:name w:val="7160835FF5E946A6AE81B619DDFDE0A7"/>
  </w:style>
  <w:style w:type="paragraph" w:customStyle="1" w:styleId="151985584A734A22A4FFC395A4520023">
    <w:name w:val="151985584A734A22A4FFC395A4520023"/>
  </w:style>
  <w:style w:type="paragraph" w:customStyle="1" w:styleId="AAE23DB5EA3248FCB4DBF40163B1B154">
    <w:name w:val="AAE23DB5EA3248FCB4DBF40163B1B154"/>
  </w:style>
  <w:style w:type="paragraph" w:customStyle="1" w:styleId="B836E73D123244B29C0FCA8B938B65DE">
    <w:name w:val="B836E73D123244B29C0FCA8B938B65DE"/>
  </w:style>
  <w:style w:type="paragraph" w:customStyle="1" w:styleId="6969C97C92F047BFB3AE00803F6DB36D">
    <w:name w:val="6969C97C92F047BFB3AE00803F6DB36D"/>
  </w:style>
  <w:style w:type="paragraph" w:customStyle="1" w:styleId="2BDF90EC9C5548798D4F6650C0FEF062">
    <w:name w:val="2BDF90EC9C5548798D4F6650C0FEF062"/>
  </w:style>
  <w:style w:type="paragraph" w:customStyle="1" w:styleId="52248C49E1A3496082B1F138EEDED605">
    <w:name w:val="52248C49E1A3496082B1F138EEDED605"/>
  </w:style>
  <w:style w:type="paragraph" w:customStyle="1" w:styleId="77568EF5EE9C498C88B607C304E90164">
    <w:name w:val="77568EF5EE9C498C88B607C304E90164"/>
  </w:style>
  <w:style w:type="paragraph" w:customStyle="1" w:styleId="3AAE46E43F8140DB98DC21A032DC93C8">
    <w:name w:val="3AAE46E43F8140DB98DC21A032DC93C8"/>
  </w:style>
  <w:style w:type="paragraph" w:customStyle="1" w:styleId="E9CE8424DFAC42339B78090FD3021D84">
    <w:name w:val="E9CE8424DFAC42339B78090FD3021D84"/>
  </w:style>
  <w:style w:type="paragraph" w:customStyle="1" w:styleId="A7498F30321A490FB8AB7D12E0098F06">
    <w:name w:val="A7498F30321A490FB8AB7D12E0098F06"/>
  </w:style>
  <w:style w:type="paragraph" w:customStyle="1" w:styleId="2896283F8A7B41A495569B1B52099275">
    <w:name w:val="2896283F8A7B41A495569B1B52099275"/>
  </w:style>
  <w:style w:type="paragraph" w:customStyle="1" w:styleId="800AE5A023884A20AF7BBA960433C912">
    <w:name w:val="800AE5A023884A20AF7BBA960433C912"/>
  </w:style>
  <w:style w:type="paragraph" w:customStyle="1" w:styleId="A876B9AFD8FA4E9182BA118A7F6E38E8">
    <w:name w:val="A876B9AFD8FA4E9182BA118A7F6E38E8"/>
  </w:style>
  <w:style w:type="paragraph" w:customStyle="1" w:styleId="1EE336B6A1BC40DC9CAE0AB51767C42C">
    <w:name w:val="1EE336B6A1BC40DC9CAE0AB51767C42C"/>
  </w:style>
  <w:style w:type="paragraph" w:customStyle="1" w:styleId="44B72B6537AB4E3B93BA72F75FA8F5C5">
    <w:name w:val="44B72B6537AB4E3B93BA72F75FA8F5C5"/>
  </w:style>
  <w:style w:type="paragraph" w:customStyle="1" w:styleId="92F54B98A7734890AFC0F6DAE5B4DA0E">
    <w:name w:val="92F54B98A7734890AFC0F6DAE5B4DA0E"/>
  </w:style>
  <w:style w:type="paragraph" w:customStyle="1" w:styleId="37A3FA66EF564353AEBFEA29BE1CFC5F">
    <w:name w:val="37A3FA66EF564353AEBFEA29BE1CFC5F"/>
  </w:style>
  <w:style w:type="paragraph" w:customStyle="1" w:styleId="00D260BD0EC648F0B68D6CD0B1A46FA7">
    <w:name w:val="00D260BD0EC648F0B68D6CD0B1A46FA7"/>
  </w:style>
  <w:style w:type="paragraph" w:customStyle="1" w:styleId="30509DEAE9D8452DA1D5AD8C3EC7A1A2">
    <w:name w:val="30509DEAE9D8452DA1D5AD8C3EC7A1A2"/>
  </w:style>
  <w:style w:type="paragraph" w:customStyle="1" w:styleId="AEA3E33F515A4B58884A6DFEA5E9417C">
    <w:name w:val="AEA3E33F515A4B58884A6DFEA5E9417C"/>
  </w:style>
  <w:style w:type="paragraph" w:customStyle="1" w:styleId="E38AAB5127C24E019B07E3CB638120DA">
    <w:name w:val="E38AAB5127C24E019B07E3CB638120DA"/>
  </w:style>
  <w:style w:type="paragraph" w:customStyle="1" w:styleId="2BEDFDF920F44FD1974B3D482378E331">
    <w:name w:val="2BEDFDF920F44FD1974B3D482378E331"/>
  </w:style>
  <w:style w:type="paragraph" w:customStyle="1" w:styleId="B39C5417E598492898D4225F5C3E823A">
    <w:name w:val="B39C5417E598492898D4225F5C3E823A"/>
  </w:style>
  <w:style w:type="character" w:customStyle="1" w:styleId="Heading2Char">
    <w:name w:val="Heading 2 Char"/>
    <w:basedOn w:val="DefaultParagraphFont"/>
    <w:link w:val="Heading2"/>
    <w:uiPriority w:val="9"/>
    <w:rsid w:val="00833BAB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FE2768BE1B8A47AAA8B6D41BAD135CD3">
    <w:name w:val="FE2768BE1B8A47AAA8B6D41BAD135CD3"/>
  </w:style>
  <w:style w:type="paragraph" w:customStyle="1" w:styleId="C014DC7CF1B843B4909C4994B7733040">
    <w:name w:val="C014DC7CF1B843B4909C4994B7733040"/>
    <w:rsid w:val="00833BAB"/>
  </w:style>
  <w:style w:type="paragraph" w:customStyle="1" w:styleId="AD28025B9FB140BD8CFD4448B34C388C">
    <w:name w:val="AD28025B9FB140BD8CFD4448B34C388C"/>
    <w:rsid w:val="00833BAB"/>
  </w:style>
  <w:style w:type="paragraph" w:customStyle="1" w:styleId="86116373E4B843B28B6F4940BA2B89AB">
    <w:name w:val="86116373E4B843B28B6F4940BA2B89AB"/>
    <w:rsid w:val="00833BAB"/>
  </w:style>
  <w:style w:type="paragraph" w:customStyle="1" w:styleId="D8A6D77F26FC44469798ADA93B65F025">
    <w:name w:val="D8A6D77F26FC44469798ADA93B65F025"/>
    <w:rsid w:val="00833BAB"/>
  </w:style>
  <w:style w:type="paragraph" w:customStyle="1" w:styleId="2D43714BDAD74EC2B61CBA5EA3799ED8">
    <w:name w:val="2D43714BDAD74EC2B61CBA5EA3799ED8"/>
    <w:rsid w:val="00833BAB"/>
  </w:style>
  <w:style w:type="paragraph" w:customStyle="1" w:styleId="413D0BB93D6C472C86D67D21E8C553AE">
    <w:name w:val="413D0BB93D6C472C86D67D21E8C553AE"/>
    <w:rsid w:val="00833BAB"/>
  </w:style>
  <w:style w:type="paragraph" w:customStyle="1" w:styleId="901FF82624F34451AE7B84F13D5270BD">
    <w:name w:val="901FF82624F34451AE7B84F13D5270BD"/>
    <w:rsid w:val="00833BAB"/>
  </w:style>
  <w:style w:type="paragraph" w:customStyle="1" w:styleId="A92C6F5E4C9D439AB4757339BD6D69B5">
    <w:name w:val="A92C6F5E4C9D439AB4757339BD6D69B5"/>
    <w:rsid w:val="00833BAB"/>
  </w:style>
  <w:style w:type="paragraph" w:customStyle="1" w:styleId="AA631F69F15B4353951D85F542EB0AD2">
    <w:name w:val="AA631F69F15B4353951D85F542EB0AD2"/>
    <w:rsid w:val="00833BAB"/>
  </w:style>
  <w:style w:type="paragraph" w:customStyle="1" w:styleId="AF8B285B33E046E79F8884886B86EB0B">
    <w:name w:val="AF8B285B33E046E79F8884886B86EB0B"/>
    <w:rsid w:val="00833BAB"/>
  </w:style>
  <w:style w:type="paragraph" w:customStyle="1" w:styleId="2C13BBD73B444436B098A6C5155CF14A">
    <w:name w:val="2C13BBD73B444436B098A6C5155CF14A"/>
    <w:rsid w:val="00833BAB"/>
  </w:style>
  <w:style w:type="paragraph" w:customStyle="1" w:styleId="632932A46B4F46E1A8733B0D95FBA244">
    <w:name w:val="632932A46B4F46E1A8733B0D95FBA244"/>
    <w:rsid w:val="00833BAB"/>
  </w:style>
  <w:style w:type="paragraph" w:customStyle="1" w:styleId="9B86475F328D4465802590E72CAF40E8">
    <w:name w:val="9B86475F328D4465802590E72CAF40E8"/>
    <w:rsid w:val="00833BAB"/>
  </w:style>
  <w:style w:type="paragraph" w:customStyle="1" w:styleId="673F2C41F7BE4CE1A7DDA1AB39C06DCD">
    <w:name w:val="673F2C41F7BE4CE1A7DDA1AB39C06DCD"/>
    <w:rsid w:val="00833BAB"/>
  </w:style>
  <w:style w:type="paragraph" w:customStyle="1" w:styleId="94D25BDDC27A406AB3D16B48C6429189">
    <w:name w:val="94D25BDDC27A406AB3D16B48C6429189"/>
    <w:rsid w:val="00833BAB"/>
  </w:style>
  <w:style w:type="paragraph" w:customStyle="1" w:styleId="9FD9715210894C5D88313B8F3FEA6D01">
    <w:name w:val="9FD9715210894C5D88313B8F3FEA6D01"/>
    <w:rsid w:val="00833BAB"/>
  </w:style>
  <w:style w:type="paragraph" w:customStyle="1" w:styleId="09BB595E291547BEAD81484B160ED5F4">
    <w:name w:val="09BB595E291547BEAD81484B160ED5F4"/>
    <w:rsid w:val="00833BAB"/>
  </w:style>
  <w:style w:type="paragraph" w:customStyle="1" w:styleId="75DC600E3FBC45D2B6EF0D1FCFF66D98">
    <w:name w:val="75DC600E3FBC45D2B6EF0D1FCFF66D98"/>
    <w:rsid w:val="00833BAB"/>
  </w:style>
  <w:style w:type="paragraph" w:customStyle="1" w:styleId="9ADAA27C0EA9414ABE1200C3B4B32395">
    <w:name w:val="9ADAA27C0EA9414ABE1200C3B4B32395"/>
    <w:rsid w:val="00833BAB"/>
  </w:style>
  <w:style w:type="paragraph" w:customStyle="1" w:styleId="45E26FC2E12B4A46B93F006F57FBBCC1">
    <w:name w:val="45E26FC2E12B4A46B93F006F57FBBCC1"/>
    <w:rsid w:val="00833BAB"/>
  </w:style>
  <w:style w:type="paragraph" w:customStyle="1" w:styleId="F48DA1903777497F8F1C87A5302CF602">
    <w:name w:val="F48DA1903777497F8F1C87A5302CF602"/>
    <w:rsid w:val="00833BAB"/>
  </w:style>
  <w:style w:type="paragraph" w:customStyle="1" w:styleId="928EB0A473AA4797A5B203DF74302AC6">
    <w:name w:val="928EB0A473AA4797A5B203DF74302AC6"/>
    <w:rsid w:val="00833B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{09655EE4-5DF9-4662-8B1E-5AF170D2F4CA}tf00546271_win32.dotx</Template>
  <TotalTime>0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2023-11-09T02:09:00Z</dcterms:created>
  <dcterms:modified xsi:type="dcterms:W3CDTF">2023-11-09T02:48:00Z</dcterms:modified>
</cp:coreProperties>
</file>